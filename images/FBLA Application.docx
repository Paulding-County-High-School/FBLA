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0BA9" w14:textId="719AF7A1" w:rsidR="008403AA" w:rsidRDefault="008D4778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7C6B0BB9" wp14:editId="7EFD4D5C">
                <wp:simplePos x="0" y="0"/>
                <wp:positionH relativeFrom="column">
                  <wp:posOffset>161925</wp:posOffset>
                </wp:positionH>
                <wp:positionV relativeFrom="page">
                  <wp:posOffset>466726</wp:posOffset>
                </wp:positionV>
                <wp:extent cx="2524125" cy="1771650"/>
                <wp:effectExtent l="0" t="0" r="9525" b="0"/>
                <wp:wrapNone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771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6B0BCB" w14:textId="0A438041" w:rsidR="00ED1100" w:rsidRDefault="00DC49A5" w:rsidP="00ED110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8"/>
                                <w:szCs w:val="28"/>
                                <w:lang w:val="en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477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8"/>
                                <w:szCs w:val="28"/>
                                <w:lang w:val="en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FBLA </w:t>
                            </w:r>
                            <w:r w:rsidR="00A211BC" w:rsidRPr="008D477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0"/>
                                <w:w w:val="90"/>
                                <w:sz w:val="28"/>
                                <w:szCs w:val="28"/>
                                <w:lang w:val="en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GOALS</w:t>
                            </w:r>
                          </w:p>
                          <w:p w14:paraId="5A9BE8D8" w14:textId="493E2174" w:rsidR="008D4778" w:rsidRPr="008D4778" w:rsidRDefault="008D4778" w:rsidP="008D4778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w w:val="90"/>
                                <w:sz w:val="22"/>
                                <w:szCs w:val="22"/>
                                <w:lang w:val="en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4778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w w:val="90"/>
                                <w:sz w:val="22"/>
                                <w:szCs w:val="22"/>
                                <w:lang w:val="en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FBLA inspires and prepares students to become community-minded business leaders in a global society through relevant career preparation and leadership experiences. We bring our mission to life through the application of our motto: Service, Education, and Progress.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B0BB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.75pt;margin-top:36.75pt;width:198.75pt;height:139.5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" fillcolor="black [3213]" stroked="f">
                <v:textbox inset="2.88pt,2.88pt,2.88pt,2.88pt">
                  <w:txbxContent>
                    <w:p w14:paraId="7C6B0BCB" w14:textId="0A438041" w:rsidR="00ED1100" w:rsidRDefault="00DC49A5" w:rsidP="00ED110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8"/>
                          <w:szCs w:val="28"/>
                          <w:lang w:val="en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4778"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8"/>
                          <w:szCs w:val="28"/>
                          <w:lang w:val="en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FBLA </w:t>
                      </w:r>
                      <w:r w:rsidR="00A211BC" w:rsidRPr="008D4778">
                        <w:rPr>
                          <w:rFonts w:ascii="Arial" w:hAnsi="Arial" w:cs="Arial"/>
                          <w:b/>
                          <w:color w:val="FFFFFF" w:themeColor="background1"/>
                          <w:spacing w:val="40"/>
                          <w:w w:val="90"/>
                          <w:sz w:val="28"/>
                          <w:szCs w:val="28"/>
                          <w:lang w:val="en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GOALS</w:t>
                      </w:r>
                    </w:p>
                    <w:p w14:paraId="5A9BE8D8" w14:textId="493E2174" w:rsidR="008D4778" w:rsidRPr="008D4778" w:rsidRDefault="008D4778" w:rsidP="008D4778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bCs/>
                          <w:color w:val="FFFFFF" w:themeColor="background1"/>
                          <w:w w:val="90"/>
                          <w:sz w:val="22"/>
                          <w:szCs w:val="22"/>
                          <w:lang w:val="en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4778">
                        <w:rPr>
                          <w:rFonts w:ascii="Arial" w:hAnsi="Arial" w:cs="Arial"/>
                          <w:bCs/>
                          <w:color w:val="FFFFFF" w:themeColor="background1"/>
                          <w:w w:val="90"/>
                          <w:sz w:val="22"/>
                          <w:szCs w:val="22"/>
                          <w:lang w:val="en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FBLA inspires and prepares students to become community-minded business leaders in a global society through relevant career preparation and leadership experiences. We bring our mission to life through the application of our motto: Service, Education, and Progress.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C6B0BB3" wp14:editId="03C0D735">
                <wp:simplePos x="0" y="0"/>
                <wp:positionH relativeFrom="column">
                  <wp:posOffset>133350</wp:posOffset>
                </wp:positionH>
                <wp:positionV relativeFrom="page">
                  <wp:posOffset>361950</wp:posOffset>
                </wp:positionV>
                <wp:extent cx="2571750" cy="7286625"/>
                <wp:effectExtent l="0" t="0" r="0" b="9525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7286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A9A9E" id="Rectangle 4" o:spid="_x0000_s1026" style="position:absolute;margin-left:10.5pt;margin-top:28.5pt;width:202.5pt;height:573.7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" fillcolor="#a5a5a5 [2092]" stroked="f">
                <w10:wrap anchory="page"/>
              </v:rect>
            </w:pict>
          </mc:Fallback>
        </mc:AlternateContent>
      </w:r>
      <w:r w:rsidR="009D7024"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720192" behindDoc="0" locked="0" layoutInCell="1" allowOverlap="1" wp14:anchorId="1A557107" wp14:editId="1FF62409">
            <wp:simplePos x="0" y="0"/>
            <wp:positionH relativeFrom="column">
              <wp:posOffset>3295015</wp:posOffset>
            </wp:positionH>
            <wp:positionV relativeFrom="paragraph">
              <wp:posOffset>-457200</wp:posOffset>
            </wp:positionV>
            <wp:extent cx="3171825" cy="2564384"/>
            <wp:effectExtent l="0" t="0" r="0" b="762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64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3F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1950" behindDoc="0" locked="0" layoutInCell="1" allowOverlap="1" wp14:anchorId="7C6B0BB5" wp14:editId="18096657">
                <wp:simplePos x="0" y="0"/>
                <wp:positionH relativeFrom="margin">
                  <wp:align>right</wp:align>
                </wp:positionH>
                <wp:positionV relativeFrom="page">
                  <wp:posOffset>333375</wp:posOffset>
                </wp:positionV>
                <wp:extent cx="6781800" cy="725805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725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F14BE" id="Rectangle 3" o:spid="_x0000_s1026" style="position:absolute;margin-left:482.8pt;margin-top:26.25pt;width:534pt;height:571.5pt;z-index:25158195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" filled="f" stroked="f">
                <v:textbox inset="2.88pt,2.88pt,2.88pt,2.88pt"/>
                <w10:wrap anchorx="margin" anchory="page"/>
              </v:rect>
            </w:pict>
          </mc:Fallback>
        </mc:AlternateContent>
      </w:r>
    </w:p>
    <w:p w14:paraId="7C6B0BAA" w14:textId="60D8EF08" w:rsidR="008403AA" w:rsidRDefault="008403AA"/>
    <w:p w14:paraId="7C6B0BAB" w14:textId="08DBC180" w:rsidR="008403AA" w:rsidRDefault="008403AA"/>
    <w:p w14:paraId="7C6B0BAC" w14:textId="77777777" w:rsidR="008403AA" w:rsidRDefault="008403AA"/>
    <w:p w14:paraId="7C6B0BAD" w14:textId="77777777" w:rsidR="008403AA" w:rsidRDefault="008403AA"/>
    <w:p w14:paraId="7C6B0BAE" w14:textId="2BD98C40" w:rsidR="005F70E4" w:rsidRDefault="008D4778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8032" behindDoc="0" locked="0" layoutInCell="1" allowOverlap="1" wp14:anchorId="7C6B0BBB" wp14:editId="7F6619FD">
                <wp:simplePos x="0" y="0"/>
                <wp:positionH relativeFrom="column">
                  <wp:posOffset>142875</wp:posOffset>
                </wp:positionH>
                <wp:positionV relativeFrom="page">
                  <wp:posOffset>2305050</wp:posOffset>
                </wp:positionV>
                <wp:extent cx="2514600" cy="504825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04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6B0BCC" w14:textId="77777777" w:rsidR="007C0A25" w:rsidRDefault="00DC49A5" w:rsidP="007C0A25">
                            <w:pPr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Fut</w:t>
                            </w:r>
                            <w:r w:rsidR="00F44A5C"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ure Business Leaders of America</w:t>
                            </w:r>
                            <w:r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is a </w:t>
                            </w:r>
                            <w:r w:rsidR="00E013C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student</w:t>
                            </w:r>
                            <w:r w:rsidR="0022566B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-led </w:t>
                            </w:r>
                            <w:r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association </w:t>
                            </w:r>
                            <w:r w:rsidR="007C0A25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that prepares</w:t>
                            </w:r>
                            <w:r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students for careers in business and business-related fields. </w:t>
                            </w:r>
                            <w:r w:rsidR="00F44A5C"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6B0BCD" w14:textId="77777777" w:rsidR="007C0A25" w:rsidRDefault="007C0A25" w:rsidP="007C0A25">
                            <w:pPr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C6B0BCE" w14:textId="77777777" w:rsidR="007C0A25" w:rsidRPr="008403AA" w:rsidRDefault="007C0A25" w:rsidP="007C0A2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C0A25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The mission is to bring business and education together in a positive working relationship through innovative leadership and career development programs.</w:t>
                            </w:r>
                          </w:p>
                          <w:p w14:paraId="7C6B0BCF" w14:textId="77777777" w:rsidR="00DC49A5" w:rsidRPr="000E2409" w:rsidRDefault="00DC49A5" w:rsidP="00DC49A5">
                            <w:pPr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C6B0BD0" w14:textId="4383E34B" w:rsidR="0085753D" w:rsidRDefault="009D7024" w:rsidP="00DC49A5">
                            <w:pPr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Our</w:t>
                            </w:r>
                            <w:r w:rsidR="0085753D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goal is to help our FBLA members here at PCHS</w:t>
                            </w:r>
                          </w:p>
                          <w:p w14:paraId="7C6B0BD1" w14:textId="77777777" w:rsidR="00F44A5C" w:rsidRPr="000E2409" w:rsidRDefault="00F44A5C" w:rsidP="00DC49A5">
                            <w:pPr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E2409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F38D20" w14:textId="77777777" w:rsidR="009D7024" w:rsidRDefault="009D7024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Increase our Partnerships</w:t>
                            </w:r>
                          </w:p>
                          <w:p w14:paraId="7C6B0BD2" w14:textId="2791D18B" w:rsidR="009463F3" w:rsidRDefault="009D7024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Attend</w:t>
                            </w:r>
                            <w:r w:rsidR="009463F3">
                              <w:rPr>
                                <w:b/>
                                <w:color w:val="000000" w:themeColor="text1"/>
                              </w:rPr>
                              <w:t xml:space="preserve"> Business Field Trips </w:t>
                            </w:r>
                          </w:p>
                          <w:p w14:paraId="7C6B0BD3" w14:textId="77777777" w:rsidR="00DC49A5" w:rsidRPr="009463F3" w:rsidRDefault="009463F3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Visit</w:t>
                            </w:r>
                            <w:r w:rsidR="00F44A5C" w:rsidRPr="009463F3">
                              <w:rPr>
                                <w:b/>
                                <w:color w:val="000000" w:themeColor="text1"/>
                              </w:rPr>
                              <w:t xml:space="preserve"> College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 on College</w:t>
                            </w:r>
                            <w:r w:rsidR="00F44A5C" w:rsidRPr="009463F3">
                              <w:rPr>
                                <w:b/>
                                <w:color w:val="000000" w:themeColor="text1"/>
                              </w:rPr>
                              <w:t xml:space="preserve"> Tours</w:t>
                            </w:r>
                          </w:p>
                          <w:p w14:paraId="7C6B0BD4" w14:textId="7EC5B9CA" w:rsidR="0085753D" w:rsidRPr="009463F3" w:rsidRDefault="009D7024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Volunteer </w:t>
                            </w:r>
                            <w:r w:rsidR="008D4778">
                              <w:rPr>
                                <w:b/>
                                <w:color w:val="000000" w:themeColor="text1"/>
                              </w:rPr>
                              <w:t>with</w:t>
                            </w:r>
                            <w:r w:rsidR="009463F3" w:rsidRPr="009463F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85753D" w:rsidRPr="009463F3">
                              <w:rPr>
                                <w:b/>
                                <w:color w:val="000000" w:themeColor="text1"/>
                              </w:rPr>
                              <w:t xml:space="preserve">Community </w:t>
                            </w:r>
                            <w:r w:rsidR="009463F3" w:rsidRPr="009463F3">
                              <w:rPr>
                                <w:b/>
                                <w:color w:val="000000" w:themeColor="text1"/>
                              </w:rPr>
                              <w:t xml:space="preserve">Service </w:t>
                            </w:r>
                            <w:r w:rsidR="0085753D" w:rsidRPr="009463F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C6B0BD5" w14:textId="77777777" w:rsidR="009463F3" w:rsidRPr="009463F3" w:rsidRDefault="009463F3" w:rsidP="00946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463F3">
                              <w:rPr>
                                <w:b/>
                                <w:color w:val="000000" w:themeColor="text1"/>
                              </w:rPr>
                              <w:t xml:space="preserve">Apply for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College </w:t>
                            </w:r>
                            <w:r w:rsidRPr="009463F3">
                              <w:rPr>
                                <w:b/>
                                <w:color w:val="000000" w:themeColor="text1"/>
                              </w:rPr>
                              <w:t>Scholarships</w:t>
                            </w:r>
                          </w:p>
                          <w:p w14:paraId="7C6B0BD6" w14:textId="4F1BEDCB" w:rsidR="009463F3" w:rsidRDefault="009463F3" w:rsidP="00946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Gain more </w:t>
                            </w:r>
                            <w:r w:rsidR="008D4778">
                              <w:rPr>
                                <w:b/>
                                <w:color w:val="000000" w:themeColor="text1"/>
                              </w:rPr>
                              <w:t>MIT</w:t>
                            </w:r>
                            <w:r w:rsidR="00D2386D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Certifications </w:t>
                            </w:r>
                          </w:p>
                          <w:p w14:paraId="7C6B0BD7" w14:textId="77777777" w:rsidR="00D2386D" w:rsidRDefault="009463F3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Develop </w:t>
                            </w:r>
                            <w:r w:rsidR="00DC49A5" w:rsidRPr="009463F3">
                              <w:rPr>
                                <w:b/>
                                <w:color w:val="000000" w:themeColor="text1"/>
                              </w:rPr>
                              <w:t xml:space="preserve">Leadership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14:paraId="7C6B0BD8" w14:textId="77777777" w:rsidR="0022566B" w:rsidRDefault="00D2386D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Attend Officer Training Workshops</w:t>
                            </w:r>
                          </w:p>
                          <w:p w14:paraId="7C6B0BD9" w14:textId="77777777" w:rsidR="009463F3" w:rsidRDefault="0022566B" w:rsidP="008575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Increase membership to 100 </w:t>
                            </w:r>
                          </w:p>
                          <w:p w14:paraId="7C6B0BDA" w14:textId="77777777" w:rsidR="009463F3" w:rsidRPr="009463F3" w:rsidRDefault="009463F3" w:rsidP="00946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463F3">
                              <w:rPr>
                                <w:b/>
                                <w:color w:val="000000" w:themeColor="text1"/>
                              </w:rPr>
                              <w:t xml:space="preserve">Improve PCTV </w:t>
                            </w:r>
                          </w:p>
                          <w:p w14:paraId="7C6B0BDB" w14:textId="604EE1E4" w:rsidR="0022566B" w:rsidRPr="0022566B" w:rsidRDefault="00D2386D" w:rsidP="00931D3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360" w:hanging="27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22566B">
                              <w:rPr>
                                <w:b/>
                                <w:color w:val="000000" w:themeColor="text1"/>
                              </w:rPr>
                              <w:t xml:space="preserve">Network w/other PCHS </w:t>
                            </w:r>
                            <w:r w:rsidR="008D4778">
                              <w:rPr>
                                <w:b/>
                                <w:color w:val="000000" w:themeColor="text1"/>
                              </w:rPr>
                              <w:t>clubs</w:t>
                            </w:r>
                          </w:p>
                          <w:p w14:paraId="7C6B0BDC" w14:textId="4E677BE4" w:rsidR="00ED1100" w:rsidRPr="0022566B" w:rsidRDefault="00D2386D" w:rsidP="00931D3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360" w:hanging="27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22566B">
                              <w:rPr>
                                <w:b/>
                                <w:color w:val="000000" w:themeColor="text1"/>
                              </w:rPr>
                              <w:t xml:space="preserve">Compete </w:t>
                            </w:r>
                            <w:r w:rsidR="008D4778">
                              <w:rPr>
                                <w:b/>
                                <w:color w:val="000000" w:themeColor="text1"/>
                              </w:rPr>
                              <w:t>in Several Leadership Events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B0BBB" id="Text Box 6" o:spid="_x0000_s1027" type="#_x0000_t202" style="position:absolute;margin-left:11.25pt;margin-top:181.5pt;width:198pt;height:397.5pt;z-index:251628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7C6B0BCC" w14:textId="77777777" w:rsidR="007C0A25" w:rsidRDefault="00DC49A5" w:rsidP="007C0A25">
                      <w:pPr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>Fut</w:t>
                      </w:r>
                      <w:r w:rsidR="00F44A5C"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>ure Business Leaders of America</w:t>
                      </w:r>
                      <w:r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is a </w:t>
                      </w:r>
                      <w:r w:rsidR="00E013C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>student</w:t>
                      </w:r>
                      <w:r w:rsidR="0022566B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-led </w:t>
                      </w:r>
                      <w:r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association </w:t>
                      </w:r>
                      <w:r w:rsidR="007C0A25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>that prepares</w:t>
                      </w:r>
                      <w:r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students for careers in business and business-related fields. </w:t>
                      </w:r>
                      <w:r w:rsidR="00F44A5C"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6B0BCD" w14:textId="77777777" w:rsidR="007C0A25" w:rsidRDefault="007C0A25" w:rsidP="007C0A25">
                      <w:pPr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7C6B0BCE" w14:textId="77777777" w:rsidR="007C0A25" w:rsidRPr="008403AA" w:rsidRDefault="007C0A25" w:rsidP="007C0A25">
                      <w:pPr>
                        <w:rPr>
                          <w:sz w:val="22"/>
                          <w:szCs w:val="22"/>
                        </w:rPr>
                      </w:pPr>
                      <w:r w:rsidRPr="007C0A25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>The mission is to bring business and education together in a positive working relationship through innovative leadership and career development programs.</w:t>
                      </w:r>
                    </w:p>
                    <w:p w14:paraId="7C6B0BCF" w14:textId="77777777" w:rsidR="00DC49A5" w:rsidRPr="000E2409" w:rsidRDefault="00DC49A5" w:rsidP="00DC49A5">
                      <w:pPr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7C6B0BD0" w14:textId="4383E34B" w:rsidR="0085753D" w:rsidRDefault="009D7024" w:rsidP="00DC49A5">
                      <w:pPr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>Our</w:t>
                      </w:r>
                      <w:r w:rsidR="0085753D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goal is to help our FBLA members here at PCHS</w:t>
                      </w:r>
                    </w:p>
                    <w:p w14:paraId="7C6B0BD1" w14:textId="77777777" w:rsidR="00F44A5C" w:rsidRPr="000E2409" w:rsidRDefault="00F44A5C" w:rsidP="00DC49A5">
                      <w:pPr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0E2409">
                        <w:rPr>
                          <w:rFonts w:ascii="Calibri" w:eastAsia="Calibri" w:hAnsi="Calibri"/>
                          <w:b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F38D20" w14:textId="77777777" w:rsidR="009D7024" w:rsidRDefault="009D7024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Increase our Partnerships</w:t>
                      </w:r>
                    </w:p>
                    <w:p w14:paraId="7C6B0BD2" w14:textId="2791D18B" w:rsidR="009463F3" w:rsidRDefault="009D7024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Attend</w:t>
                      </w:r>
                      <w:r w:rsidR="009463F3">
                        <w:rPr>
                          <w:b/>
                          <w:color w:val="000000" w:themeColor="text1"/>
                        </w:rPr>
                        <w:t xml:space="preserve"> Business Field Trips </w:t>
                      </w:r>
                    </w:p>
                    <w:p w14:paraId="7C6B0BD3" w14:textId="77777777" w:rsidR="00DC49A5" w:rsidRPr="009463F3" w:rsidRDefault="009463F3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Visit</w:t>
                      </w:r>
                      <w:r w:rsidR="00F44A5C" w:rsidRPr="009463F3">
                        <w:rPr>
                          <w:b/>
                          <w:color w:val="000000" w:themeColor="text1"/>
                        </w:rPr>
                        <w:t xml:space="preserve"> College</w:t>
                      </w:r>
                      <w:r>
                        <w:rPr>
                          <w:b/>
                          <w:color w:val="000000" w:themeColor="text1"/>
                        </w:rPr>
                        <w:t>s on College</w:t>
                      </w:r>
                      <w:r w:rsidR="00F44A5C" w:rsidRPr="009463F3">
                        <w:rPr>
                          <w:b/>
                          <w:color w:val="000000" w:themeColor="text1"/>
                        </w:rPr>
                        <w:t xml:space="preserve"> Tours</w:t>
                      </w:r>
                    </w:p>
                    <w:p w14:paraId="7C6B0BD4" w14:textId="7EC5B9CA" w:rsidR="0085753D" w:rsidRPr="009463F3" w:rsidRDefault="009D7024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Volunteer </w:t>
                      </w:r>
                      <w:r w:rsidR="008D4778">
                        <w:rPr>
                          <w:b/>
                          <w:color w:val="000000" w:themeColor="text1"/>
                        </w:rPr>
                        <w:t>with</w:t>
                      </w:r>
                      <w:r w:rsidR="009463F3" w:rsidRPr="009463F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85753D" w:rsidRPr="009463F3">
                        <w:rPr>
                          <w:b/>
                          <w:color w:val="000000" w:themeColor="text1"/>
                        </w:rPr>
                        <w:t xml:space="preserve">Community </w:t>
                      </w:r>
                      <w:r w:rsidR="009463F3" w:rsidRPr="009463F3">
                        <w:rPr>
                          <w:b/>
                          <w:color w:val="000000" w:themeColor="text1"/>
                        </w:rPr>
                        <w:t xml:space="preserve">Service </w:t>
                      </w:r>
                      <w:r w:rsidR="0085753D" w:rsidRPr="009463F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14:paraId="7C6B0BD5" w14:textId="77777777" w:rsidR="009463F3" w:rsidRPr="009463F3" w:rsidRDefault="009463F3" w:rsidP="00946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 w:rsidRPr="009463F3">
                        <w:rPr>
                          <w:b/>
                          <w:color w:val="000000" w:themeColor="text1"/>
                        </w:rPr>
                        <w:t xml:space="preserve">Apply for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College </w:t>
                      </w:r>
                      <w:r w:rsidRPr="009463F3">
                        <w:rPr>
                          <w:b/>
                          <w:color w:val="000000" w:themeColor="text1"/>
                        </w:rPr>
                        <w:t>Scholarships</w:t>
                      </w:r>
                    </w:p>
                    <w:p w14:paraId="7C6B0BD6" w14:textId="4F1BEDCB" w:rsidR="009463F3" w:rsidRDefault="009463F3" w:rsidP="00946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Gain more </w:t>
                      </w:r>
                      <w:r w:rsidR="008D4778">
                        <w:rPr>
                          <w:b/>
                          <w:color w:val="000000" w:themeColor="text1"/>
                        </w:rPr>
                        <w:t>MIT</w:t>
                      </w:r>
                      <w:r w:rsidR="00D2386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Certifications </w:t>
                      </w:r>
                    </w:p>
                    <w:p w14:paraId="7C6B0BD7" w14:textId="77777777" w:rsidR="00D2386D" w:rsidRDefault="009463F3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Develop </w:t>
                      </w:r>
                      <w:r w:rsidR="00DC49A5" w:rsidRPr="009463F3">
                        <w:rPr>
                          <w:b/>
                          <w:color w:val="000000" w:themeColor="text1"/>
                        </w:rPr>
                        <w:t xml:space="preserve">Leadership </w:t>
                      </w:r>
                      <w:r>
                        <w:rPr>
                          <w:b/>
                          <w:color w:val="000000" w:themeColor="text1"/>
                        </w:rPr>
                        <w:t>Skills</w:t>
                      </w:r>
                    </w:p>
                    <w:p w14:paraId="7C6B0BD8" w14:textId="77777777" w:rsidR="0022566B" w:rsidRDefault="00D2386D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Attend Officer Training Workshops</w:t>
                      </w:r>
                    </w:p>
                    <w:p w14:paraId="7C6B0BD9" w14:textId="77777777" w:rsidR="009463F3" w:rsidRDefault="0022566B" w:rsidP="008575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Increase membership to 100 </w:t>
                      </w:r>
                    </w:p>
                    <w:p w14:paraId="7C6B0BDA" w14:textId="77777777" w:rsidR="009463F3" w:rsidRPr="009463F3" w:rsidRDefault="009463F3" w:rsidP="00946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b/>
                          <w:color w:val="000000" w:themeColor="text1"/>
                        </w:rPr>
                      </w:pPr>
                      <w:r w:rsidRPr="009463F3">
                        <w:rPr>
                          <w:b/>
                          <w:color w:val="000000" w:themeColor="text1"/>
                        </w:rPr>
                        <w:t xml:space="preserve">Improve PCTV </w:t>
                      </w:r>
                    </w:p>
                    <w:p w14:paraId="7C6B0BDB" w14:textId="604EE1E4" w:rsidR="0022566B" w:rsidRPr="0022566B" w:rsidRDefault="00D2386D" w:rsidP="00931D3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360" w:hanging="270"/>
                        <w:rPr>
                          <w:rFonts w:ascii="Arial" w:hAnsi="Arial" w:cs="Arial"/>
                          <w:b/>
                          <w:color w:val="FFFFFF" w:themeColor="background1"/>
                          <w:sz w:val="15"/>
                          <w:szCs w:val="15"/>
                          <w:lang w:val="en"/>
                        </w:rPr>
                      </w:pPr>
                      <w:r w:rsidRPr="0022566B">
                        <w:rPr>
                          <w:b/>
                          <w:color w:val="000000" w:themeColor="text1"/>
                        </w:rPr>
                        <w:t xml:space="preserve">Network w/other PCHS </w:t>
                      </w:r>
                      <w:r w:rsidR="008D4778">
                        <w:rPr>
                          <w:b/>
                          <w:color w:val="000000" w:themeColor="text1"/>
                        </w:rPr>
                        <w:t>clubs</w:t>
                      </w:r>
                    </w:p>
                    <w:p w14:paraId="7C6B0BDC" w14:textId="4E677BE4" w:rsidR="00ED1100" w:rsidRPr="0022566B" w:rsidRDefault="00D2386D" w:rsidP="00931D3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360" w:hanging="270"/>
                        <w:rPr>
                          <w:rFonts w:ascii="Arial" w:hAnsi="Arial" w:cs="Arial"/>
                          <w:b/>
                          <w:color w:val="FFFFFF" w:themeColor="background1"/>
                          <w:sz w:val="15"/>
                          <w:szCs w:val="15"/>
                          <w:lang w:val="en"/>
                        </w:rPr>
                      </w:pPr>
                      <w:r w:rsidRPr="0022566B">
                        <w:rPr>
                          <w:b/>
                          <w:color w:val="000000" w:themeColor="text1"/>
                        </w:rPr>
                        <w:t xml:space="preserve">Compete </w:t>
                      </w:r>
                      <w:r w:rsidR="008D4778">
                        <w:rPr>
                          <w:b/>
                          <w:color w:val="000000" w:themeColor="text1"/>
                        </w:rPr>
                        <w:t>in Several Leadership Events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702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7C6B0BC1" wp14:editId="4E9DD782">
                <wp:simplePos x="0" y="0"/>
                <wp:positionH relativeFrom="column">
                  <wp:posOffset>2828925</wp:posOffset>
                </wp:positionH>
                <wp:positionV relativeFrom="page">
                  <wp:posOffset>2562225</wp:posOffset>
                </wp:positionV>
                <wp:extent cx="4019550" cy="4572000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6B0BEB" w14:textId="357BA20F" w:rsidR="00DC49A5" w:rsidRPr="008D4778" w:rsidRDefault="009D7024" w:rsidP="008D4778">
                            <w:pPr>
                              <w:pStyle w:val="NormalWeb"/>
                              <w:spacing w:before="58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>HISTORY OF PCHS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0E2409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>FBLA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36"/>
                                <w:szCs w:val="36"/>
                                <w:u w:val="single"/>
                              </w:rPr>
                              <w:t xml:space="preserve"> SINCE 2015</w:t>
                            </w:r>
                          </w:p>
                          <w:p w14:paraId="7C6B0BEC" w14:textId="60C3D028" w:rsidR="00DC49A5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Over 250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PCHS Members of the Future Business Leaders of America Student Organization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since 2015</w:t>
                            </w:r>
                          </w:p>
                          <w:p w14:paraId="7C6B0BED" w14:textId="069A5BC2" w:rsidR="00380949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Over 100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PCHS FBLA 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Members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have 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attended</w:t>
                            </w:r>
                            <w:r w:rsidR="00380949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the Fall Motivational Rally in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Perry Georgia</w:t>
                            </w:r>
                          </w:p>
                          <w:p w14:paraId="7C6B0BEE" w14:textId="237B69F6" w:rsidR="00A211BC" w:rsidRPr="008D4778" w:rsidRDefault="009D7024" w:rsidP="00A211B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Over 75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PCHS Business S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tudents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R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eceived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over 100 MIT/MOS 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certification on Microsoft Certiport Test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ing</w:t>
                            </w:r>
                          </w:p>
                          <w:p w14:paraId="7C6B0BEF" w14:textId="03C28827" w:rsidR="00380949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Over 150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PCHS FBLA Members </w:t>
                            </w:r>
                            <w:r w:rsidR="00BE4943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competed at the Regional Competition </w:t>
                            </w:r>
                          </w:p>
                          <w:p w14:paraId="7C6B0BF0" w14:textId="5C1E2982" w:rsidR="00BE4943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Over 50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PCHS FBLA Members</w:t>
                            </w:r>
                            <w:r w:rsidR="00BE4943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placed in the top 3 </w:t>
                            </w:r>
                            <w:r w:rsidR="008D4778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in the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Region in Various</w:t>
                            </w:r>
                            <w:r w:rsidR="00BE4943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Competitive Events</w:t>
                            </w:r>
                          </w:p>
                          <w:p w14:paraId="7C6B0BF1" w14:textId="0978D123" w:rsidR="00BE4943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Over 25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PCHS FBLA M</w:t>
                            </w:r>
                            <w:r w:rsidR="00A211BC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embers placed </w:t>
                            </w:r>
                            <w:r w:rsidR="00BE4943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1</w:t>
                            </w:r>
                            <w:r w:rsidR="00BE4943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 w:rsidR="00BE4943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place in </w:t>
                            </w:r>
                            <w:r w:rsidR="008D4778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the Region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in Various Competitive Events</w:t>
                            </w:r>
                          </w:p>
                          <w:p w14:paraId="7C6B0BF2" w14:textId="577C3F74" w:rsidR="00A849EB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Over 25 PCHS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FBLA Members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competed at the 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State Leadership Conference</w:t>
                            </w:r>
                          </w:p>
                          <w:p w14:paraId="7C6B0BF3" w14:textId="0149DA37" w:rsidR="00A849EB" w:rsidRPr="008D4778" w:rsidRDefault="009D7024" w:rsidP="00DC49A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10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PCHS FBLA Members placed in the top 10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in the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State </w:t>
                            </w:r>
                            <w:r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>in various</w:t>
                            </w:r>
                            <w:r w:rsidR="00A849EB" w:rsidRPr="008D4778"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competitive event</w:t>
                            </w:r>
                          </w:p>
                          <w:p w14:paraId="7C6B0BF4" w14:textId="357DA064" w:rsidR="007C0A25" w:rsidRPr="009D7024" w:rsidRDefault="007C0A25" w:rsidP="009D7024">
                            <w:pPr>
                              <w:pStyle w:val="NormalWeb"/>
                              <w:spacing w:before="58" w:beforeAutospacing="0" w:after="0" w:afterAutospacing="0"/>
                              <w:ind w:left="36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0D0D0D" w:themeColor="text1" w:themeTint="F2"/>
                              </w:rPr>
                            </w:pPr>
                          </w:p>
                          <w:p w14:paraId="7C6B0BF5" w14:textId="77777777" w:rsidR="00A849EB" w:rsidRDefault="00A849EB" w:rsidP="00A849EB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alibri" w:eastAsia="Calibri" w:hAnsi="Calibr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C6B0BF6" w14:textId="77777777" w:rsidR="00ED1100" w:rsidRPr="00DC49A5" w:rsidRDefault="00ED1100" w:rsidP="00ED1100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B0BC1" id="Text Box 19" o:spid="_x0000_s1028" type="#_x0000_t202" style="position:absolute;margin-left:222.75pt;margin-top:201.75pt;width:316.5pt;height:5in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7C6B0BEB" w14:textId="357BA20F" w:rsidR="00DC49A5" w:rsidRPr="008D4778" w:rsidRDefault="009D7024" w:rsidP="008D4778">
                      <w:pPr>
                        <w:pStyle w:val="NormalWeb"/>
                        <w:spacing w:before="58" w:beforeAutospacing="0" w:after="0" w:afterAutospacing="0"/>
                        <w:jc w:val="center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>HISTORY OF PCHS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0E2409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>FBLA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36"/>
                          <w:szCs w:val="36"/>
                          <w:u w:val="single"/>
                        </w:rPr>
                        <w:t xml:space="preserve"> SINCE 2015</w:t>
                      </w:r>
                    </w:p>
                    <w:p w14:paraId="7C6B0BEC" w14:textId="60C3D028" w:rsidR="00DC49A5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Over 250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PCHS Members of the Future Business Leaders of America Student Organization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since 2015</w:t>
                      </w:r>
                    </w:p>
                    <w:p w14:paraId="7C6B0BED" w14:textId="069A5BC2" w:rsidR="00380949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Over 100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PCHS FBLA 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Members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have 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attended</w:t>
                      </w:r>
                      <w:r w:rsidR="00380949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the Fall Motivational Rally in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Perry Georgia</w:t>
                      </w:r>
                    </w:p>
                    <w:p w14:paraId="7C6B0BEE" w14:textId="237B69F6" w:rsidR="00A211BC" w:rsidRPr="008D4778" w:rsidRDefault="009D7024" w:rsidP="00A211BC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Over 75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PCHS Business S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tudents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R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eceived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over 100 MIT/MOS 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certification on Microsoft Certiport Test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ing</w:t>
                      </w:r>
                    </w:p>
                    <w:p w14:paraId="7C6B0BEF" w14:textId="03C28827" w:rsidR="00380949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Over 150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PCHS FBLA Members </w:t>
                      </w:r>
                      <w:r w:rsidR="00BE4943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competed at the Regional Competition </w:t>
                      </w:r>
                    </w:p>
                    <w:p w14:paraId="7C6B0BF0" w14:textId="5C1E2982" w:rsidR="00BE4943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Over 50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PCHS FBLA Members</w:t>
                      </w:r>
                      <w:r w:rsidR="00BE4943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placed in the top 3 </w:t>
                      </w:r>
                      <w:r w:rsidR="008D4778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in the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Region in Various</w:t>
                      </w:r>
                      <w:r w:rsidR="00BE4943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Competitive Events</w:t>
                      </w:r>
                    </w:p>
                    <w:p w14:paraId="7C6B0BF1" w14:textId="0978D123" w:rsidR="00BE4943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Over 25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PCHS FBLA M</w:t>
                      </w:r>
                      <w:r w:rsidR="00A211BC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embers placed </w:t>
                      </w:r>
                      <w:r w:rsidR="00BE4943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1</w:t>
                      </w:r>
                      <w:r w:rsidR="00BE4943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 w:rsidR="00BE4943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place in </w:t>
                      </w:r>
                      <w:r w:rsidR="008D4778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the Region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in Various Competitive Events</w:t>
                      </w:r>
                    </w:p>
                    <w:p w14:paraId="7C6B0BF2" w14:textId="577C3F74" w:rsidR="00A849EB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Over 25 PCHS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FBLA Members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competed at the 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State Leadership Conference</w:t>
                      </w:r>
                    </w:p>
                    <w:p w14:paraId="7C6B0BF3" w14:textId="0149DA37" w:rsidR="00A849EB" w:rsidRPr="008D4778" w:rsidRDefault="009D7024" w:rsidP="00DC49A5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10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PCHS FBLA Members placed in the top 10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in the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State </w:t>
                      </w:r>
                      <w:r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>in various</w:t>
                      </w:r>
                      <w:r w:rsidR="00A849EB" w:rsidRPr="008D4778">
                        <w:rPr>
                          <w:rFonts w:ascii="Calibri" w:eastAsia="Calibri" w:hAnsi="Calibri"/>
                          <w:b/>
                          <w:color w:val="0D0D0D" w:themeColor="text1" w:themeTint="F2"/>
                          <w:sz w:val="26"/>
                          <w:szCs w:val="26"/>
                        </w:rPr>
                        <w:t xml:space="preserve"> competitive event</w:t>
                      </w:r>
                    </w:p>
                    <w:p w14:paraId="7C6B0BF4" w14:textId="357DA064" w:rsidR="007C0A25" w:rsidRPr="009D7024" w:rsidRDefault="007C0A25" w:rsidP="009D7024">
                      <w:pPr>
                        <w:pStyle w:val="NormalWeb"/>
                        <w:spacing w:before="58" w:beforeAutospacing="0" w:after="0" w:afterAutospacing="0"/>
                        <w:ind w:left="360"/>
                        <w:textAlignment w:val="baseline"/>
                        <w:rPr>
                          <w:rFonts w:ascii="Calibri" w:eastAsia="Calibri" w:hAnsi="Calibri"/>
                          <w:b/>
                          <w:color w:val="0D0D0D" w:themeColor="text1" w:themeTint="F2"/>
                        </w:rPr>
                      </w:pPr>
                    </w:p>
                    <w:p w14:paraId="7C6B0BF5" w14:textId="77777777" w:rsidR="00A849EB" w:rsidRDefault="00A849EB" w:rsidP="00A849EB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alibri" w:eastAsia="Calibri" w:hAnsi="Calibri"/>
                          <w:b/>
                          <w:color w:val="FFFFFF" w:themeColor="background1"/>
                        </w:rPr>
                      </w:pPr>
                    </w:p>
                    <w:p w14:paraId="7C6B0BF6" w14:textId="77777777" w:rsidR="00ED1100" w:rsidRPr="00DC49A5" w:rsidRDefault="00ED1100" w:rsidP="00ED1100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013C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C6B0BBD" wp14:editId="7C6B0BBE">
                <wp:simplePos x="0" y="0"/>
                <wp:positionH relativeFrom="margin">
                  <wp:align>right</wp:align>
                </wp:positionH>
                <wp:positionV relativeFrom="paragraph">
                  <wp:posOffset>6410959</wp:posOffset>
                </wp:positionV>
                <wp:extent cx="6743700" cy="1975485"/>
                <wp:effectExtent l="0" t="0" r="19050" b="24765"/>
                <wp:wrapSquare wrapText="bothSides"/>
                <wp:docPr id="1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97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B0BDD" w14:textId="5113B84A" w:rsidR="00375D1E" w:rsidRPr="00E013C9" w:rsidRDefault="00F44A5C" w:rsidP="00DC49A5">
                            <w:pPr>
                              <w:tabs>
                                <w:tab w:val="right" w:leader="hyphen" w:pos="8640"/>
                              </w:tabs>
                              <w:jc w:val="center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  <w:r w:rsidRPr="00E013C9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PAULDING COUNTY</w:t>
                            </w:r>
                            <w:r w:rsidR="00375D1E" w:rsidRPr="00E013C9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 xml:space="preserve"> HIGH SCHOOL</w:t>
                            </w:r>
                          </w:p>
                          <w:p w14:paraId="7C6B0BDE" w14:textId="77777777" w:rsidR="00DC49A5" w:rsidRPr="00E013C9" w:rsidRDefault="00DC49A5" w:rsidP="00DC49A5">
                            <w:pPr>
                              <w:tabs>
                                <w:tab w:val="right" w:leader="hyphen" w:pos="8640"/>
                              </w:tabs>
                              <w:jc w:val="center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  <w:r w:rsidRPr="00E013C9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FBLA Membership Application Form</w:t>
                            </w:r>
                            <w:r w:rsidR="00EC4A8D" w:rsidRPr="00E013C9"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C6B0BE0" w14:textId="77777777" w:rsidR="00DC49A5" w:rsidRPr="00B1532A" w:rsidRDefault="00DC49A5" w:rsidP="00DC49A5">
                            <w:pPr>
                              <w:tabs>
                                <w:tab w:val="right" w:leader="hyphen" w:pos="8640"/>
                              </w:tabs>
                              <w:jc w:val="center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</w:p>
                          <w:p w14:paraId="7C6B0BE1" w14:textId="77777777" w:rsidR="00DC49A5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  <w:r w:rsidRPr="00B1532A">
                              <w:rPr>
                                <w:b/>
                                <w:smallCaps/>
                              </w:rPr>
                              <w:t xml:space="preserve">Name: </w:t>
                            </w:r>
                            <w:r w:rsidRPr="00B1532A">
                              <w:rPr>
                                <w:b/>
                                <w:smallCaps/>
                              </w:rPr>
                              <w:tab/>
                            </w:r>
                          </w:p>
                          <w:p w14:paraId="7C6B0BE2" w14:textId="77777777" w:rsidR="00DC49A5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</w:p>
                          <w:p w14:paraId="7C6B0BE3" w14:textId="77777777" w:rsidR="00DC49A5" w:rsidRPr="00B1532A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  <w:r w:rsidRPr="00B1532A">
                              <w:rPr>
                                <w:b/>
                                <w:smallCaps/>
                              </w:rPr>
                              <w:t xml:space="preserve">Parent(s) Name(s): </w:t>
                            </w:r>
                            <w:r w:rsidRPr="00B1532A">
                              <w:rPr>
                                <w:b/>
                                <w:smallCaps/>
                              </w:rPr>
                              <w:tab/>
                            </w:r>
                          </w:p>
                          <w:p w14:paraId="7C6B0BE4" w14:textId="77777777" w:rsidR="00DC49A5" w:rsidRPr="00B1532A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</w:p>
                          <w:p w14:paraId="7C6B0BE5" w14:textId="77777777" w:rsidR="00DC49A5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 xml:space="preserve">Parents Cell Number: </w:t>
                            </w:r>
                            <w:r>
                              <w:rPr>
                                <w:b/>
                                <w:smallCaps/>
                              </w:rPr>
                              <w:tab/>
                            </w:r>
                          </w:p>
                          <w:p w14:paraId="7C6B0BE6" w14:textId="77777777" w:rsidR="00DC49A5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</w:p>
                          <w:p w14:paraId="7C6B0BE7" w14:textId="77777777" w:rsidR="00DC49A5" w:rsidRDefault="009463F3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</w:rPr>
                            </w:pPr>
                            <w:r>
                              <w:rPr>
                                <w:b/>
                                <w:smallCaps/>
                              </w:rPr>
                              <w:t>Graduation class of:</w:t>
                            </w:r>
                            <w:r w:rsidR="00DC49A5" w:rsidRPr="00B1532A">
                              <w:rPr>
                                <w:b/>
                                <w:smallCaps/>
                              </w:rPr>
                              <w:t xml:space="preserve"> _________________ E-mail Address:</w:t>
                            </w:r>
                            <w:r w:rsidR="00DC49A5" w:rsidRPr="00B1532A">
                              <w:rPr>
                                <w:b/>
                                <w:smallCaps/>
                              </w:rPr>
                              <w:tab/>
                            </w:r>
                          </w:p>
                          <w:p w14:paraId="7C6B0BE8" w14:textId="77777777" w:rsidR="00DC49A5" w:rsidRPr="0078117E" w:rsidRDefault="00DC49A5" w:rsidP="00DC49A5">
                            <w:pPr>
                              <w:tabs>
                                <w:tab w:val="right" w:leader="underscore" w:pos="8640"/>
                              </w:tabs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B0BBD" id="Text Box 36" o:spid="_x0000_s1029" type="#_x0000_t202" style="position:absolute;margin-left:479.8pt;margin-top:504.8pt;width:531pt;height:155.55pt;z-index:251701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">
                <v:textbox>
                  <w:txbxContent>
                    <w:p w14:paraId="7C6B0BDD" w14:textId="5113B84A" w:rsidR="00375D1E" w:rsidRPr="00E013C9" w:rsidRDefault="00F44A5C" w:rsidP="00DC49A5">
                      <w:pPr>
                        <w:tabs>
                          <w:tab w:val="right" w:leader="hyphen" w:pos="8640"/>
                        </w:tabs>
                        <w:jc w:val="center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  <w:r w:rsidRPr="00E013C9">
                        <w:rPr>
                          <w:b/>
                          <w:smallCaps/>
                          <w:sz w:val="28"/>
                          <w:szCs w:val="28"/>
                        </w:rPr>
                        <w:t>PAULDING COUNTY</w:t>
                      </w:r>
                      <w:r w:rsidR="00375D1E" w:rsidRPr="00E013C9">
                        <w:rPr>
                          <w:b/>
                          <w:smallCaps/>
                          <w:sz w:val="28"/>
                          <w:szCs w:val="28"/>
                        </w:rPr>
                        <w:t xml:space="preserve"> HIGH SCHOOL</w:t>
                      </w:r>
                    </w:p>
                    <w:p w14:paraId="7C6B0BDE" w14:textId="77777777" w:rsidR="00DC49A5" w:rsidRPr="00E013C9" w:rsidRDefault="00DC49A5" w:rsidP="00DC49A5">
                      <w:pPr>
                        <w:tabs>
                          <w:tab w:val="right" w:leader="hyphen" w:pos="8640"/>
                        </w:tabs>
                        <w:jc w:val="center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  <w:r w:rsidRPr="00E013C9">
                        <w:rPr>
                          <w:b/>
                          <w:smallCaps/>
                          <w:sz w:val="28"/>
                          <w:szCs w:val="28"/>
                        </w:rPr>
                        <w:t>FBLA Membership Application Form</w:t>
                      </w:r>
                      <w:r w:rsidR="00EC4A8D" w:rsidRPr="00E013C9">
                        <w:rPr>
                          <w:b/>
                          <w:smallCap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C6B0BE0" w14:textId="77777777" w:rsidR="00DC49A5" w:rsidRPr="00B1532A" w:rsidRDefault="00DC49A5" w:rsidP="00DC49A5">
                      <w:pPr>
                        <w:tabs>
                          <w:tab w:val="right" w:leader="hyphen" w:pos="8640"/>
                        </w:tabs>
                        <w:jc w:val="center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</w:p>
                    <w:p w14:paraId="7C6B0BE1" w14:textId="77777777" w:rsidR="00DC49A5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  <w:r w:rsidRPr="00B1532A">
                        <w:rPr>
                          <w:b/>
                          <w:smallCaps/>
                        </w:rPr>
                        <w:t xml:space="preserve">Name: </w:t>
                      </w:r>
                      <w:r w:rsidRPr="00B1532A">
                        <w:rPr>
                          <w:b/>
                          <w:smallCaps/>
                        </w:rPr>
                        <w:tab/>
                      </w:r>
                    </w:p>
                    <w:p w14:paraId="7C6B0BE2" w14:textId="77777777" w:rsidR="00DC49A5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</w:p>
                    <w:p w14:paraId="7C6B0BE3" w14:textId="77777777" w:rsidR="00DC49A5" w:rsidRPr="00B1532A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  <w:r w:rsidRPr="00B1532A">
                        <w:rPr>
                          <w:b/>
                          <w:smallCaps/>
                        </w:rPr>
                        <w:t xml:space="preserve">Parent(s) Name(s): </w:t>
                      </w:r>
                      <w:r w:rsidRPr="00B1532A">
                        <w:rPr>
                          <w:b/>
                          <w:smallCaps/>
                        </w:rPr>
                        <w:tab/>
                      </w:r>
                    </w:p>
                    <w:p w14:paraId="7C6B0BE4" w14:textId="77777777" w:rsidR="00DC49A5" w:rsidRPr="00B1532A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</w:p>
                    <w:p w14:paraId="7C6B0BE5" w14:textId="77777777" w:rsidR="00DC49A5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 xml:space="preserve">Parents Cell Number: </w:t>
                      </w:r>
                      <w:r>
                        <w:rPr>
                          <w:b/>
                          <w:smallCaps/>
                        </w:rPr>
                        <w:tab/>
                      </w:r>
                    </w:p>
                    <w:p w14:paraId="7C6B0BE6" w14:textId="77777777" w:rsidR="00DC49A5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</w:p>
                    <w:p w14:paraId="7C6B0BE7" w14:textId="77777777" w:rsidR="00DC49A5" w:rsidRDefault="009463F3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</w:rPr>
                      </w:pPr>
                      <w:r>
                        <w:rPr>
                          <w:b/>
                          <w:smallCaps/>
                        </w:rPr>
                        <w:t>Graduation class of:</w:t>
                      </w:r>
                      <w:r w:rsidR="00DC49A5" w:rsidRPr="00B1532A">
                        <w:rPr>
                          <w:b/>
                          <w:smallCaps/>
                        </w:rPr>
                        <w:t xml:space="preserve"> _________________ E-mail Address:</w:t>
                      </w:r>
                      <w:r w:rsidR="00DC49A5" w:rsidRPr="00B1532A">
                        <w:rPr>
                          <w:b/>
                          <w:smallCaps/>
                        </w:rPr>
                        <w:tab/>
                      </w:r>
                    </w:p>
                    <w:p w14:paraId="7C6B0BE8" w14:textId="77777777" w:rsidR="00DC49A5" w:rsidRPr="0078117E" w:rsidRDefault="00DC49A5" w:rsidP="00DC49A5">
                      <w:pPr>
                        <w:tabs>
                          <w:tab w:val="right" w:leader="underscore" w:pos="8640"/>
                        </w:tabs>
                        <w:rPr>
                          <w:b/>
                          <w:smallCap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3C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C6B0BBF" wp14:editId="5E474C8B">
                <wp:simplePos x="0" y="0"/>
                <wp:positionH relativeFrom="column">
                  <wp:posOffset>5619750</wp:posOffset>
                </wp:positionH>
                <wp:positionV relativeFrom="paragraph">
                  <wp:posOffset>6956425</wp:posOffset>
                </wp:positionV>
                <wp:extent cx="1133475" cy="1247775"/>
                <wp:effectExtent l="19050" t="38100" r="47625" b="8572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1247775"/>
                        </a:xfrm>
                        <a:prstGeom prst="star24">
                          <a:avLst>
                            <a:gd name="adj" fmla="val 375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6B0BE9" w14:textId="77777777" w:rsidR="00EC4A8D" w:rsidRDefault="00EC4A8D" w:rsidP="00EC4A8D">
                            <w:pPr>
                              <w:jc w:val="center"/>
                            </w:pPr>
                          </w:p>
                          <w:p w14:paraId="7C6B0BEA" w14:textId="7C70AF20" w:rsidR="00EC4A8D" w:rsidRPr="008403AA" w:rsidRDefault="00EC4A8D" w:rsidP="00EC4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03AA">
                              <w:rPr>
                                <w:b/>
                              </w:rPr>
                              <w:t>ONLY $</w:t>
                            </w:r>
                            <w:r w:rsidR="009D7024">
                              <w:rPr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B0BBF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AutoShape 38" o:spid="_x0000_s1030" type="#_x0000_t92" style="position:absolute;margin-left:442.5pt;margin-top:547.75pt;width:89.25pt;height:98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7C6B0BE9" w14:textId="77777777" w:rsidR="00EC4A8D" w:rsidRDefault="00EC4A8D" w:rsidP="00EC4A8D">
                      <w:pPr>
                        <w:jc w:val="center"/>
                      </w:pPr>
                    </w:p>
                    <w:p w14:paraId="7C6B0BEA" w14:textId="7C70AF20" w:rsidR="00EC4A8D" w:rsidRPr="008403AA" w:rsidRDefault="00EC4A8D" w:rsidP="00EC4A8D">
                      <w:pPr>
                        <w:jc w:val="center"/>
                        <w:rPr>
                          <w:b/>
                        </w:rPr>
                      </w:pPr>
                      <w:r w:rsidRPr="008403AA">
                        <w:rPr>
                          <w:b/>
                        </w:rPr>
                        <w:t>ONLY $</w:t>
                      </w:r>
                      <w:r w:rsidR="009D7024">
                        <w:rPr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C4A8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B0BC5" wp14:editId="29C25CC4">
                <wp:simplePos x="0" y="0"/>
                <wp:positionH relativeFrom="column">
                  <wp:posOffset>8890</wp:posOffset>
                </wp:positionH>
                <wp:positionV relativeFrom="page">
                  <wp:posOffset>8625205</wp:posOffset>
                </wp:positionV>
                <wp:extent cx="7300595" cy="554990"/>
                <wp:effectExtent l="8890" t="5080" r="5715" b="11430"/>
                <wp:wrapNone/>
                <wp:docPr id="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554990"/>
                        </a:xfrm>
                        <a:custGeom>
                          <a:avLst/>
                          <a:gdLst>
                            <a:gd name="T0" fmla="*/ 0 w 2452"/>
                            <a:gd name="T1" fmla="*/ 167 h 185"/>
                            <a:gd name="T2" fmla="*/ 2452 w 2452"/>
                            <a:gd name="T3" fmla="*/ 185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185">
                              <a:moveTo>
                                <a:pt x="0" y="167"/>
                              </a:moveTo>
                              <a:cubicBezTo>
                                <a:pt x="943" y="0"/>
                                <a:pt x="1829" y="77"/>
                                <a:pt x="2452" y="18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9F660" id="Freeform 31" o:spid="_x0000_s1026" style="position:absolute;margin-left:.7pt;margin-top:679.15pt;width:574.85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" path="m,167c943,,1829,77,2452,185e" filled="f" fillcolor="#fffffe" strokecolor="#fffffe" strokeweight=".5pt">
                <v:stroke joinstyle="miter"/>
                <v:shadow color="#8c8682"/>
                <v:path arrowok="t" o:connecttype="custom" o:connectlocs="0,500991;7300595,554990" o:connectangles="0,0"/>
                <w10:wrap anchory="page"/>
              </v:shape>
            </w:pict>
          </mc:Fallback>
        </mc:AlternateContent>
      </w:r>
      <w:r w:rsidR="00EC4A8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B0BC7" wp14:editId="7C6B0BC8">
                <wp:simplePos x="0" y="0"/>
                <wp:positionH relativeFrom="column">
                  <wp:posOffset>8890</wp:posOffset>
                </wp:positionH>
                <wp:positionV relativeFrom="page">
                  <wp:posOffset>8652510</wp:posOffset>
                </wp:positionV>
                <wp:extent cx="7300595" cy="542925"/>
                <wp:effectExtent l="8890" t="13335" r="5715" b="5715"/>
                <wp:wrapNone/>
                <wp:docPr id="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542925"/>
                        </a:xfrm>
                        <a:custGeom>
                          <a:avLst/>
                          <a:gdLst>
                            <a:gd name="T0" fmla="*/ 0 w 2452"/>
                            <a:gd name="T1" fmla="*/ 181 h 181"/>
                            <a:gd name="T2" fmla="*/ 2452 w 2452"/>
                            <a:gd name="T3" fmla="*/ 165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181">
                              <a:moveTo>
                                <a:pt x="0" y="181"/>
                              </a:moveTo>
                              <a:cubicBezTo>
                                <a:pt x="940" y="0"/>
                                <a:pt x="1828" y="65"/>
                                <a:pt x="2452" y="16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BA774" id="Freeform 29" o:spid="_x0000_s1026" style="position:absolute;margin-left:.7pt;margin-top:681.3pt;width:574.8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" path="m,181c940,,1828,65,2452,165e" filled="f" fillcolor="#fffffe" strokecolor="#fffffe" strokeweight=".5pt">
                <v:stroke joinstyle="miter"/>
                <v:shadow color="#8c8682"/>
                <v:path arrowok="t" o:connecttype="custom" o:connectlocs="0,542925;7300595,494932" o:connectangles="0,0"/>
                <w10:wrap anchory="page"/>
              </v:shape>
            </w:pict>
          </mc:Fallback>
        </mc:AlternateContent>
      </w:r>
      <w:r w:rsidR="00EC4A8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B0BC9" wp14:editId="7C6B0BCA">
                <wp:simplePos x="0" y="0"/>
                <wp:positionH relativeFrom="column">
                  <wp:posOffset>8890</wp:posOffset>
                </wp:positionH>
                <wp:positionV relativeFrom="page">
                  <wp:posOffset>8682355</wp:posOffset>
                </wp:positionV>
                <wp:extent cx="7300595" cy="657225"/>
                <wp:effectExtent l="8890" t="5080" r="5715" b="13970"/>
                <wp:wrapNone/>
                <wp:docPr id="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0595" cy="657225"/>
                        </a:xfrm>
                        <a:custGeom>
                          <a:avLst/>
                          <a:gdLst>
                            <a:gd name="T0" fmla="*/ 0 w 2452"/>
                            <a:gd name="T1" fmla="*/ 145 h 219"/>
                            <a:gd name="T2" fmla="*/ 2452 w 2452"/>
                            <a:gd name="T3" fmla="*/ 219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52" h="219">
                              <a:moveTo>
                                <a:pt x="0" y="145"/>
                              </a:moveTo>
                              <a:cubicBezTo>
                                <a:pt x="950" y="0"/>
                                <a:pt x="1836" y="98"/>
                                <a:pt x="2452" y="21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A18CB" id="Freeform 28" o:spid="_x0000_s1026" style="position:absolute;margin-left:.7pt;margin-top:683.65pt;width:574.8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" path="m,145c950,,1836,98,2452,219e" filled="f" fillcolor="#fffffe" strokecolor="#fffffe" strokeweight=".5pt">
                <v:stroke joinstyle="miter"/>
                <v:shadow color="#8c8682"/>
                <v:path arrowok="t" o:connecttype="custom" o:connectlocs="0,435149;7300595,657225" o:connectangles="0,0"/>
                <w10:wrap anchory="page"/>
              </v:shape>
            </w:pict>
          </mc:Fallback>
        </mc:AlternateContent>
      </w:r>
    </w:p>
    <w:sectPr w:rsidR="005F70E4" w:rsidSect="008403AA"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5FEF"/>
    <w:multiLevelType w:val="hybridMultilevel"/>
    <w:tmpl w:val="F27C2C9C"/>
    <w:lvl w:ilvl="0" w:tplc="E57E9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5FD"/>
    <w:multiLevelType w:val="hybridMultilevel"/>
    <w:tmpl w:val="45A8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A5"/>
    <w:rsid w:val="000D247E"/>
    <w:rsid w:val="000E2409"/>
    <w:rsid w:val="00194B1B"/>
    <w:rsid w:val="001B326D"/>
    <w:rsid w:val="0022566B"/>
    <w:rsid w:val="002C7A8C"/>
    <w:rsid w:val="003567DC"/>
    <w:rsid w:val="00375D1E"/>
    <w:rsid w:val="00380949"/>
    <w:rsid w:val="003B7DE5"/>
    <w:rsid w:val="003D7FCF"/>
    <w:rsid w:val="005835CB"/>
    <w:rsid w:val="005F70E4"/>
    <w:rsid w:val="00606D3B"/>
    <w:rsid w:val="00777EC3"/>
    <w:rsid w:val="007C0A25"/>
    <w:rsid w:val="008403AA"/>
    <w:rsid w:val="00850137"/>
    <w:rsid w:val="0085753D"/>
    <w:rsid w:val="008D4778"/>
    <w:rsid w:val="00904EDB"/>
    <w:rsid w:val="009463F3"/>
    <w:rsid w:val="00994E05"/>
    <w:rsid w:val="009D7024"/>
    <w:rsid w:val="00A211BC"/>
    <w:rsid w:val="00A849EB"/>
    <w:rsid w:val="00AF434A"/>
    <w:rsid w:val="00B024DE"/>
    <w:rsid w:val="00BE4943"/>
    <w:rsid w:val="00D2386D"/>
    <w:rsid w:val="00D7685B"/>
    <w:rsid w:val="00DC49A5"/>
    <w:rsid w:val="00DE1C5E"/>
    <w:rsid w:val="00E013C9"/>
    <w:rsid w:val="00E65CBA"/>
    <w:rsid w:val="00EC4A8D"/>
    <w:rsid w:val="00ED1100"/>
    <w:rsid w:val="00F351A4"/>
    <w:rsid w:val="00F4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B0BA9"/>
  <w15:docId w15:val="{553F604E-DD5C-4A48-896B-C1C37E77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100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A5"/>
    <w:pPr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DC49A5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37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5D1E"/>
    <w:rPr>
      <w:rFonts w:ascii="Tahoma" w:hAnsi="Tahoma" w:cs="Tahoma"/>
      <w:color w:val="212120"/>
      <w:kern w:val="28"/>
      <w:sz w:val="16"/>
      <w:szCs w:val="16"/>
    </w:rPr>
  </w:style>
  <w:style w:type="character" w:styleId="Strong">
    <w:name w:val="Strong"/>
    <w:basedOn w:val="DefaultParagraphFont"/>
    <w:qFormat/>
    <w:rsid w:val="00840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llace\Application%20Data\Microsoft\Templates\Technology%20business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1F85-F792-4F05-A313-3D3E876F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flyer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StockLayouts LLC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</dc:creator>
  <cp:keywords/>
  <dc:description/>
  <cp:lastModifiedBy>Wallace J. Hall</cp:lastModifiedBy>
  <cp:revision>4</cp:revision>
  <cp:lastPrinted>2014-08-27T14:16:00Z</cp:lastPrinted>
  <dcterms:created xsi:type="dcterms:W3CDTF">2022-03-03T14:58:00Z</dcterms:created>
  <dcterms:modified xsi:type="dcterms:W3CDTF">2022-03-03T15:02:00Z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TC102580281033</vt:lpwstr>
  </property>
</Properties>
</file>